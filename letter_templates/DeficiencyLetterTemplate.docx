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EF25F3" w:rsidRDefault="00893570">
      <w:pPr>
        <w:rPr>
          <w:sz w:val="24"/>
          <w:szCs w:val="24"/>
        </w:rPr>
      </w:pPr>
    </w:p>
    <w:p w:rsidR="001A5313" w:rsidRPr="00EF25F3" w:rsidRDefault="001A5313">
      <w:pPr>
        <w:rPr>
          <w:sz w:val="24"/>
          <w:szCs w:val="24"/>
        </w:rPr>
      </w:pP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DATE  \@ "MMMM d, yyyy"  \* MERGEFORMAT </w:instrText>
      </w:r>
      <w:r w:rsidRPr="00EF25F3"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February 5, 2018</w:t>
      </w:r>
      <w:r w:rsidRPr="00EF25F3">
        <w:rPr>
          <w:sz w:val="24"/>
          <w:szCs w:val="24"/>
        </w:rPr>
        <w:fldChar w:fldCharType="end"/>
      </w:r>
    </w:p>
    <w:p w:rsidR="001A5313" w:rsidRPr="00EF25F3" w:rsidRDefault="001A5313">
      <w:pPr>
        <w:rPr>
          <w:sz w:val="24"/>
          <w:szCs w:val="24"/>
        </w:rPr>
      </w:pPr>
    </w:p>
    <w:p w:rsidR="001A5313" w:rsidRDefault="00975F40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petitioner  \* MERGEFORMAT </w:instrText>
      </w:r>
      <w:r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«petitioner»</w:t>
      </w:r>
      <w:r>
        <w:rPr>
          <w:sz w:val="24"/>
          <w:szCs w:val="24"/>
        </w:rPr>
        <w:fldChar w:fldCharType="end"/>
      </w:r>
    </w:p>
    <w:p w:rsidR="00975F40" w:rsidRDefault="00975F40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petAddress  \* MERGEFORMAT </w:instrText>
      </w:r>
      <w:r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«petAddress»</w:t>
      </w:r>
      <w:r>
        <w:rPr>
          <w:sz w:val="24"/>
          <w:szCs w:val="24"/>
        </w:rPr>
        <w:fldChar w:fldCharType="end"/>
      </w:r>
    </w:p>
    <w:p w:rsidR="00975F40" w:rsidRDefault="00975F40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petCityStateZip  \* MERGEFORMAT </w:instrText>
      </w:r>
      <w:r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«petCityStateZip»</w:t>
      </w:r>
      <w:r>
        <w:rPr>
          <w:sz w:val="24"/>
          <w:szCs w:val="24"/>
        </w:rPr>
        <w:fldChar w:fldCharType="end"/>
      </w:r>
    </w:p>
    <w:p w:rsidR="00975F40" w:rsidRPr="00EF25F3" w:rsidRDefault="00975F40">
      <w:pPr>
        <w:rPr>
          <w:sz w:val="24"/>
          <w:szCs w:val="24"/>
        </w:rPr>
      </w:pPr>
    </w:p>
    <w:p w:rsidR="001A5313" w:rsidRPr="00EF25F3" w:rsidRDefault="001A5313">
      <w:pPr>
        <w:rPr>
          <w:sz w:val="24"/>
          <w:szCs w:val="24"/>
        </w:rPr>
      </w:pPr>
      <w:r w:rsidRPr="00EF25F3">
        <w:rPr>
          <w:sz w:val="24"/>
          <w:szCs w:val="24"/>
        </w:rPr>
        <w:tab/>
        <w:t>Re:</w:t>
      </w:r>
      <w:r w:rsidRPr="00EF25F3">
        <w:rPr>
          <w:sz w:val="24"/>
          <w:szCs w:val="24"/>
        </w:rPr>
        <w:tab/>
      </w: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MERGEFIELD  mhp  \* MERGEFORMAT </w:instrText>
      </w:r>
      <w:r w:rsidRPr="00EF25F3"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«mhp»</w:t>
      </w:r>
      <w:r w:rsidRPr="00EF25F3">
        <w:rPr>
          <w:sz w:val="24"/>
          <w:szCs w:val="24"/>
        </w:rPr>
        <w:fldChar w:fldCharType="end"/>
      </w:r>
      <w:r w:rsidRPr="00EF25F3">
        <w:rPr>
          <w:sz w:val="24"/>
          <w:szCs w:val="24"/>
        </w:rPr>
        <w:t xml:space="preserve"> Petition for Mediation</w:t>
      </w:r>
    </w:p>
    <w:p w:rsidR="001A5313" w:rsidRPr="00EF25F3" w:rsidRDefault="001A5313">
      <w:pPr>
        <w:rPr>
          <w:sz w:val="24"/>
          <w:szCs w:val="24"/>
        </w:rPr>
      </w:pPr>
      <w:r w:rsidRPr="00EF25F3">
        <w:rPr>
          <w:sz w:val="24"/>
          <w:szCs w:val="24"/>
        </w:rPr>
        <w:tab/>
      </w:r>
      <w:r w:rsidRPr="00EF25F3">
        <w:rPr>
          <w:sz w:val="24"/>
          <w:szCs w:val="24"/>
        </w:rPr>
        <w:tab/>
        <w:t>Notice of De</w:t>
      </w:r>
      <w:r w:rsidR="001F1A53">
        <w:rPr>
          <w:sz w:val="24"/>
          <w:szCs w:val="24"/>
        </w:rPr>
        <w:t>ficiency</w:t>
      </w:r>
      <w:r w:rsidR="00AC30A5">
        <w:rPr>
          <w:sz w:val="24"/>
          <w:szCs w:val="24"/>
        </w:rPr>
        <w:t xml:space="preserve"> – Corrective Action Required Within 14 Days</w:t>
      </w:r>
    </w:p>
    <w:p w:rsidR="001A5313" w:rsidRPr="00EF25F3" w:rsidRDefault="001A5313">
      <w:pPr>
        <w:rPr>
          <w:sz w:val="24"/>
          <w:szCs w:val="24"/>
        </w:rPr>
      </w:pPr>
    </w:p>
    <w:p w:rsidR="001A5313" w:rsidRPr="00EF25F3" w:rsidRDefault="00771749">
      <w:pPr>
        <w:rPr>
          <w:sz w:val="24"/>
          <w:szCs w:val="24"/>
        </w:rPr>
      </w:pPr>
      <w:r w:rsidRPr="00EF25F3">
        <w:rPr>
          <w:sz w:val="24"/>
          <w:szCs w:val="24"/>
        </w:rPr>
        <w:t xml:space="preserve">Dear </w:t>
      </w: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MERGEFIELD  titleLast  \* MERGEFORMAT </w:instrText>
      </w:r>
      <w:r w:rsidRPr="00EF25F3"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«titleLast»</w:t>
      </w:r>
      <w:r w:rsidRPr="00EF25F3">
        <w:rPr>
          <w:sz w:val="24"/>
          <w:szCs w:val="24"/>
        </w:rPr>
        <w:fldChar w:fldCharType="end"/>
      </w:r>
      <w:r w:rsidRPr="00EF25F3">
        <w:rPr>
          <w:sz w:val="24"/>
          <w:szCs w:val="24"/>
        </w:rPr>
        <w:t>:</w:t>
      </w:r>
    </w:p>
    <w:p w:rsidR="00771749" w:rsidRPr="00EF25F3" w:rsidRDefault="00771749">
      <w:pPr>
        <w:rPr>
          <w:sz w:val="24"/>
          <w:szCs w:val="24"/>
        </w:rPr>
      </w:pPr>
    </w:p>
    <w:p w:rsidR="00771749" w:rsidRPr="00EF25F3" w:rsidRDefault="00771749">
      <w:pPr>
        <w:rPr>
          <w:sz w:val="24"/>
          <w:szCs w:val="24"/>
        </w:rPr>
      </w:pPr>
      <w:r w:rsidRPr="00EF25F3">
        <w:rPr>
          <w:sz w:val="24"/>
          <w:szCs w:val="24"/>
        </w:rPr>
        <w:t xml:space="preserve">The Division of Condominiums, Timeshares, and Mobile Homes recently received a petition for mediation involving </w:t>
      </w:r>
      <w:r w:rsidRPr="00EF25F3">
        <w:rPr>
          <w:sz w:val="24"/>
          <w:szCs w:val="24"/>
        </w:rPr>
        <w:fldChar w:fldCharType="begin"/>
      </w:r>
      <w:r w:rsidRPr="00EF25F3">
        <w:rPr>
          <w:sz w:val="24"/>
          <w:szCs w:val="24"/>
        </w:rPr>
        <w:instrText xml:space="preserve"> MERGEFIELD  mhp  \* MERGEFORMAT </w:instrText>
      </w:r>
      <w:r w:rsidRPr="00EF25F3"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«mhp»</w:t>
      </w:r>
      <w:r w:rsidRPr="00EF25F3">
        <w:rPr>
          <w:sz w:val="24"/>
          <w:szCs w:val="24"/>
        </w:rPr>
        <w:fldChar w:fldCharType="end"/>
      </w:r>
      <w:r w:rsidR="00B75448" w:rsidRPr="00EF25F3">
        <w:rPr>
          <w:sz w:val="24"/>
          <w:szCs w:val="24"/>
        </w:rPr>
        <w:t>.</w:t>
      </w:r>
    </w:p>
    <w:p w:rsidR="00B75448" w:rsidRPr="00EF25F3" w:rsidRDefault="00B75448">
      <w:pPr>
        <w:rPr>
          <w:sz w:val="24"/>
          <w:szCs w:val="24"/>
        </w:rPr>
      </w:pPr>
    </w:p>
    <w:p w:rsidR="00AA3F8D" w:rsidRDefault="001562E6" w:rsidP="00A43C93">
      <w:pPr>
        <w:rPr>
          <w:sz w:val="24"/>
          <w:szCs w:val="24"/>
        </w:rPr>
      </w:pPr>
      <w:r>
        <w:rPr>
          <w:sz w:val="24"/>
          <w:szCs w:val="24"/>
        </w:rPr>
        <w:t>The petition was determined to be deficient after staff review. Rule 61B-32.004(5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 xml:space="preserve">b) provides that homeowners may correct a deficient petition within 14 days. Please correct the following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singleOrPlural  \* MERGEFORMAT </w:instrText>
      </w:r>
      <w:r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«singleOrPlural»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no later than 14 days from the date of this notice.</w:t>
      </w:r>
      <w:r w:rsidR="00A43C93">
        <w:rPr>
          <w:sz w:val="24"/>
          <w:szCs w:val="24"/>
        </w:rPr>
        <w:t xml:space="preserve"> </w:t>
      </w:r>
      <w:r w:rsidR="00A43C93">
        <w:rPr>
          <w:sz w:val="24"/>
          <w:szCs w:val="24"/>
        </w:rPr>
        <w:fldChar w:fldCharType="begin"/>
      </w:r>
      <w:r w:rsidR="00A43C93">
        <w:rPr>
          <w:sz w:val="24"/>
          <w:szCs w:val="24"/>
        </w:rPr>
        <w:instrText xml:space="preserve"> MERGEFIELD  r2  \* MERGEFORMAT </w:instrText>
      </w:r>
      <w:r w:rsidR="00A43C93"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«r2»</w:t>
      </w:r>
      <w:r w:rsidR="00A43C93">
        <w:rPr>
          <w:sz w:val="24"/>
          <w:szCs w:val="24"/>
        </w:rPr>
        <w:fldChar w:fldCharType="end"/>
      </w:r>
      <w:r w:rsidR="00A43C93">
        <w:rPr>
          <w:sz w:val="24"/>
          <w:szCs w:val="24"/>
        </w:rPr>
        <w:fldChar w:fldCharType="begin"/>
      </w:r>
      <w:r w:rsidR="00A43C93">
        <w:rPr>
          <w:sz w:val="24"/>
          <w:szCs w:val="24"/>
        </w:rPr>
        <w:instrText xml:space="preserve"> MERGEFIELD  r3  \* MERGEFORMAT </w:instrText>
      </w:r>
      <w:r w:rsidR="00A43C93"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«r3»</w:t>
      </w:r>
      <w:r w:rsidR="00A43C93">
        <w:rPr>
          <w:sz w:val="24"/>
          <w:szCs w:val="24"/>
        </w:rPr>
        <w:fldChar w:fldCharType="end"/>
      </w:r>
      <w:r w:rsidR="00A43C93">
        <w:rPr>
          <w:sz w:val="24"/>
          <w:szCs w:val="24"/>
        </w:rPr>
        <w:fldChar w:fldCharType="begin"/>
      </w:r>
      <w:r w:rsidR="00A43C93">
        <w:rPr>
          <w:sz w:val="24"/>
          <w:szCs w:val="24"/>
        </w:rPr>
        <w:instrText xml:space="preserve"> MERGEFIELD  r4  \* MERGEFORMAT </w:instrText>
      </w:r>
      <w:r w:rsidR="00A43C93"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«r4»</w:t>
      </w:r>
      <w:r w:rsidR="00A43C93">
        <w:rPr>
          <w:sz w:val="24"/>
          <w:szCs w:val="24"/>
        </w:rPr>
        <w:fldChar w:fldCharType="end"/>
      </w:r>
      <w:r w:rsidR="00A43C93">
        <w:rPr>
          <w:sz w:val="24"/>
          <w:szCs w:val="24"/>
        </w:rPr>
        <w:fldChar w:fldCharType="begin"/>
      </w:r>
      <w:r w:rsidR="00A43C93">
        <w:rPr>
          <w:sz w:val="24"/>
          <w:szCs w:val="24"/>
        </w:rPr>
        <w:instrText xml:space="preserve"> MERGEFIELD  r5  \* MERGEFORMAT </w:instrText>
      </w:r>
      <w:r w:rsidR="00A43C93"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«r5»</w:t>
      </w:r>
      <w:r w:rsidR="00A43C93">
        <w:rPr>
          <w:sz w:val="24"/>
          <w:szCs w:val="24"/>
        </w:rPr>
        <w:fldChar w:fldCharType="end"/>
      </w:r>
    </w:p>
    <w:p w:rsidR="001C2E73" w:rsidRPr="001C2E73" w:rsidRDefault="001C2E73" w:rsidP="001C2E73">
      <w:pPr>
        <w:rPr>
          <w:sz w:val="24"/>
          <w:szCs w:val="24"/>
        </w:rPr>
      </w:pPr>
    </w:p>
    <w:p w:rsidR="00B248D8" w:rsidRPr="00EF25F3" w:rsidRDefault="00BD32D9">
      <w:pPr>
        <w:rPr>
          <w:sz w:val="24"/>
          <w:szCs w:val="24"/>
        </w:rPr>
      </w:pPr>
      <w:r>
        <w:rPr>
          <w:sz w:val="24"/>
          <w:szCs w:val="24"/>
        </w:rPr>
        <w:t xml:space="preserve">Again, please submit all documentation indicated above within 14 days of the date of this letter in order to correct the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singleOrPlural  \* MERGEFORMAT </w:instrText>
      </w:r>
      <w:r>
        <w:rPr>
          <w:sz w:val="24"/>
          <w:szCs w:val="24"/>
        </w:rPr>
        <w:fldChar w:fldCharType="separate"/>
      </w:r>
      <w:r w:rsidR="008726DE">
        <w:rPr>
          <w:noProof/>
          <w:sz w:val="24"/>
          <w:szCs w:val="24"/>
        </w:rPr>
        <w:t>«singleOrPlural»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noted above. </w:t>
      </w:r>
      <w:r w:rsidR="00B248D8" w:rsidRPr="00EF25F3">
        <w:rPr>
          <w:sz w:val="24"/>
          <w:szCs w:val="24"/>
        </w:rPr>
        <w:t xml:space="preserve">If you have any questions, please feel free to contact me. </w:t>
      </w:r>
    </w:p>
    <w:p w:rsidR="00EF25F3" w:rsidRPr="00EF25F3" w:rsidRDefault="00EF25F3">
      <w:pPr>
        <w:rPr>
          <w:sz w:val="24"/>
          <w:szCs w:val="24"/>
        </w:rPr>
      </w:pP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Sincerely,</w:t>
      </w: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BUREAU OF COMPLIANCE</w:t>
      </w: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noProof/>
          <w:sz w:val="24"/>
          <w:szCs w:val="24"/>
        </w:rPr>
        <w:drawing>
          <wp:inline distT="0" distB="0" distL="0" distR="0" wp14:anchorId="0433BB44" wp14:editId="4FA3C3E5">
            <wp:extent cx="1390650" cy="628650"/>
            <wp:effectExtent l="0" t="0" r="0" b="0"/>
            <wp:docPr id="6" name="Picture 6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Danny Brown</w:t>
      </w:r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Investigation Specialist II</w:t>
      </w:r>
    </w:p>
    <w:p w:rsidR="00EF25F3" w:rsidRPr="00EF25F3" w:rsidRDefault="003A49E5" w:rsidP="00EF25F3">
      <w:pPr>
        <w:rPr>
          <w:sz w:val="24"/>
          <w:szCs w:val="24"/>
        </w:rPr>
      </w:pPr>
      <w:hyperlink r:id="rId10" w:history="1">
        <w:r w:rsidR="00EF25F3" w:rsidRPr="00EF25F3">
          <w:rPr>
            <w:rStyle w:val="Hyperlink"/>
            <w:sz w:val="24"/>
            <w:szCs w:val="24"/>
          </w:rPr>
          <w:t>daniel.brown@myfloridalicense.com</w:t>
        </w:r>
      </w:hyperlink>
    </w:p>
    <w:p w:rsidR="00EF25F3" w:rsidRPr="00EF25F3" w:rsidRDefault="00EF25F3" w:rsidP="00EF25F3">
      <w:pPr>
        <w:rPr>
          <w:sz w:val="24"/>
          <w:szCs w:val="24"/>
        </w:rPr>
      </w:pPr>
      <w:r w:rsidRPr="00EF25F3">
        <w:rPr>
          <w:sz w:val="24"/>
          <w:szCs w:val="24"/>
        </w:rPr>
        <w:t>850.717.1486</w:t>
      </w:r>
    </w:p>
    <w:p w:rsidR="008C6F69" w:rsidRPr="00EF25F3" w:rsidRDefault="008C6F69">
      <w:pPr>
        <w:rPr>
          <w:sz w:val="24"/>
          <w:szCs w:val="24"/>
        </w:rPr>
        <w:sectPr w:rsidR="008C6F69" w:rsidRPr="00EF25F3" w:rsidSect="00D4756C">
          <w:headerReference w:type="default" r:id="rId11"/>
          <w:headerReference w:type="first" r:id="rId12"/>
          <w:footerReference w:type="first" r:id="rId13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2438D5" w:rsidRPr="00EF25F3" w:rsidRDefault="002438D5" w:rsidP="00CF3F52">
      <w:pPr>
        <w:rPr>
          <w:sz w:val="24"/>
          <w:szCs w:val="24"/>
        </w:rPr>
      </w:pPr>
      <w:bookmarkStart w:id="0" w:name="_GoBack"/>
      <w:bookmarkEnd w:id="0"/>
    </w:p>
    <w:sectPr w:rsidR="002438D5" w:rsidRPr="00EF25F3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E5" w:rsidRDefault="003A49E5">
      <w:r>
        <w:separator/>
      </w:r>
    </w:p>
  </w:endnote>
  <w:endnote w:type="continuationSeparator" w:id="0">
    <w:p w:rsidR="003A49E5" w:rsidRDefault="003A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DE" w:rsidRDefault="008726DE" w:rsidP="00CF3F52">
    <w:pPr>
      <w:pStyle w:val="Footer"/>
      <w:jc w:val="center"/>
      <w:rPr>
        <w:sz w:val="18"/>
        <w:szCs w:val="18"/>
      </w:rPr>
    </w:pPr>
  </w:p>
  <w:p w:rsidR="008726DE" w:rsidRDefault="008726DE" w:rsidP="00CF3F52">
    <w:pPr>
      <w:pStyle w:val="Footer"/>
      <w:jc w:val="center"/>
      <w:rPr>
        <w:sz w:val="18"/>
        <w:szCs w:val="18"/>
      </w:rPr>
    </w:pPr>
  </w:p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3A49E5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E5" w:rsidRDefault="003A49E5">
      <w:r>
        <w:separator/>
      </w:r>
    </w:p>
  </w:footnote>
  <w:footnote w:type="continuationSeparator" w:id="0">
    <w:p w:rsidR="003A49E5" w:rsidRDefault="003A49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F4" w:rsidRDefault="003A49E5">
    <w:pPr>
      <w:pStyle w:val="Header"/>
    </w:pPr>
    <w:r>
      <w:fldChar w:fldCharType="begin"/>
    </w:r>
    <w:r>
      <w:instrText xml:space="preserve"> MERGEFIELD  mhp  \* MERGEFORMAT </w:instrText>
    </w:r>
    <w:r>
      <w:fldChar w:fldCharType="separate"/>
    </w:r>
    <w:r w:rsidR="008726DE">
      <w:rPr>
        <w:noProof/>
      </w:rPr>
      <w:t>«mhp»</w:t>
    </w:r>
    <w:r>
      <w:rPr>
        <w:noProof/>
      </w:rPr>
      <w:fldChar w:fldCharType="end"/>
    </w:r>
    <w:r w:rsidR="002B36F4">
      <w:t xml:space="preserve"> Petition for Mediation</w:t>
    </w:r>
  </w:p>
  <w:p w:rsidR="002B36F4" w:rsidRDefault="002B36F4">
    <w:pPr>
      <w:pStyle w:val="Header"/>
    </w:pPr>
    <w:r>
      <w:t>Notice of Deficiency</w:t>
    </w:r>
  </w:p>
  <w:p w:rsidR="002B36F4" w:rsidRDefault="002B36F4">
    <w:pPr>
      <w:pStyle w:val="Header"/>
    </w:pPr>
    <w:r>
      <w:t xml:space="preserve">Page 2 of 2 </w:t>
    </w:r>
  </w:p>
  <w:p w:rsidR="002B36F4" w:rsidRDefault="002B36F4">
    <w:pPr>
      <w:pStyle w:val="Header"/>
    </w:pPr>
  </w:p>
  <w:p w:rsidR="002438D5" w:rsidRDefault="002438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4113E6C1" wp14:editId="33884DCF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4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0F1DD3EC" wp14:editId="0657B06C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D4756C" w:rsidRPr="00180000" w:rsidRDefault="00A810FC" w:rsidP="00180000">
          <w:pPr>
            <w:pStyle w:val="Header"/>
            <w:jc w:val="right"/>
            <w:rPr>
              <w:sz w:val="16"/>
              <w:szCs w:val="16"/>
            </w:rPr>
          </w:pPr>
          <w:r w:rsidRPr="00180000">
            <w:rPr>
              <w:sz w:val="16"/>
              <w:szCs w:val="16"/>
            </w:rPr>
            <w:t xml:space="preserve">Division of </w:t>
          </w:r>
          <w:smartTag w:uri="urn:schemas-microsoft-com:office:smarttags" w:element="place">
            <w:smartTag w:uri="urn:schemas-microsoft-com:office:smarttags" w:element="State">
              <w:r w:rsidRPr="00180000">
                <w:rPr>
                  <w:sz w:val="16"/>
                  <w:szCs w:val="16"/>
                </w:rPr>
                <w:t>Florida</w:t>
              </w:r>
            </w:smartTag>
          </w:smartTag>
          <w:r w:rsidRPr="00180000">
            <w:rPr>
              <w:sz w:val="16"/>
              <w:szCs w:val="16"/>
            </w:rPr>
            <w:t xml:space="preserve"> Condominiums, Timeshares, and Mobile Homes</w:t>
          </w:r>
        </w:p>
        <w:p w:rsidR="00D4756C" w:rsidRPr="00180000" w:rsidRDefault="00A2339C" w:rsidP="0018000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Kevin Stanfield</w:t>
          </w:r>
          <w:r w:rsidR="00D4756C" w:rsidRPr="00180000">
            <w:rPr>
              <w:sz w:val="16"/>
              <w:szCs w:val="16"/>
            </w:rPr>
            <w:t>, Director</w:t>
          </w:r>
        </w:p>
        <w:p w:rsidR="00D4756C" w:rsidRPr="00180000" w:rsidRDefault="008772FE" w:rsidP="0018000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D4756C" w:rsidRPr="00180000" w:rsidRDefault="00D4756C" w:rsidP="00180000">
          <w:pPr>
            <w:pStyle w:val="Header"/>
            <w:jc w:val="right"/>
            <w:rPr>
              <w:sz w:val="16"/>
              <w:szCs w:val="16"/>
            </w:rPr>
          </w:pPr>
          <w:smartTag w:uri="urn:schemas-microsoft-com:office:smarttags" w:element="place">
            <w:smartTag w:uri="urn:schemas-microsoft-com:office:smarttags" w:element="City">
              <w:r w:rsidRPr="00180000">
                <w:rPr>
                  <w:sz w:val="16"/>
                  <w:szCs w:val="16"/>
                </w:rPr>
                <w:t>Tallahassee</w:t>
              </w:r>
            </w:smartTag>
            <w:r w:rsidRPr="00180000">
              <w:rPr>
                <w:sz w:val="16"/>
                <w:szCs w:val="16"/>
              </w:rPr>
              <w:t xml:space="preserve">, </w:t>
            </w:r>
            <w:smartTag w:uri="urn:schemas-microsoft-com:office:smarttags" w:element="State">
              <w:r w:rsidRPr="00180000">
                <w:rPr>
                  <w:sz w:val="16"/>
                  <w:szCs w:val="16"/>
                </w:rPr>
                <w:t>Florida</w:t>
              </w:r>
            </w:smartTag>
            <w:r w:rsidRPr="00180000">
              <w:rPr>
                <w:sz w:val="16"/>
                <w:szCs w:val="16"/>
              </w:rPr>
              <w:t xml:space="preserve"> </w:t>
            </w:r>
            <w:smartTag w:uri="urn:schemas-microsoft-com:office:smarttags" w:element="PostalCode">
              <w:r w:rsidRPr="00180000">
                <w:rPr>
                  <w:sz w:val="16"/>
                  <w:szCs w:val="16"/>
                </w:rPr>
                <w:t>32399-1030</w:t>
              </w:r>
            </w:smartTag>
          </w:smartTag>
        </w:p>
        <w:p w:rsidR="0061318C" w:rsidRPr="00180000" w:rsidRDefault="00D4756C" w:rsidP="00180000">
          <w:pPr>
            <w:pStyle w:val="Header"/>
            <w:jc w:val="right"/>
            <w:rPr>
              <w:sz w:val="16"/>
              <w:szCs w:val="16"/>
            </w:rPr>
          </w:pPr>
          <w:r w:rsidRPr="00180000">
            <w:rPr>
              <w:sz w:val="16"/>
              <w:szCs w:val="16"/>
            </w:rPr>
            <w:t>Phone: 850.488.1122 • Fax: 850.921.5446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6D17CEBD" wp14:editId="456308A5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5ED"/>
    <w:multiLevelType w:val="hybridMultilevel"/>
    <w:tmpl w:val="FCD0709C"/>
    <w:lvl w:ilvl="0" w:tplc="4858BCB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221327"/>
    <w:multiLevelType w:val="hybridMultilevel"/>
    <w:tmpl w:val="F7B2F682"/>
    <w:lvl w:ilvl="0" w:tplc="4858BC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30D21"/>
    <w:multiLevelType w:val="hybridMultilevel"/>
    <w:tmpl w:val="958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00C7C"/>
    <w:multiLevelType w:val="hybridMultilevel"/>
    <w:tmpl w:val="AB5A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8BC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E7427"/>
    <w:multiLevelType w:val="hybridMultilevel"/>
    <w:tmpl w:val="A844CCD8"/>
    <w:lvl w:ilvl="0" w:tplc="4858BCB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35C50"/>
    <w:rsid w:val="00040CA6"/>
    <w:rsid w:val="00044337"/>
    <w:rsid w:val="000623E2"/>
    <w:rsid w:val="00081476"/>
    <w:rsid w:val="000953FC"/>
    <w:rsid w:val="000A767B"/>
    <w:rsid w:val="000F1A6F"/>
    <w:rsid w:val="000F5C7F"/>
    <w:rsid w:val="00101D4A"/>
    <w:rsid w:val="00115E34"/>
    <w:rsid w:val="001349A8"/>
    <w:rsid w:val="00150139"/>
    <w:rsid w:val="001562E6"/>
    <w:rsid w:val="00180000"/>
    <w:rsid w:val="00181C46"/>
    <w:rsid w:val="001A5313"/>
    <w:rsid w:val="001C2E73"/>
    <w:rsid w:val="001C6E47"/>
    <w:rsid w:val="001E7401"/>
    <w:rsid w:val="001F1A53"/>
    <w:rsid w:val="001F1A5C"/>
    <w:rsid w:val="002145A2"/>
    <w:rsid w:val="002438D5"/>
    <w:rsid w:val="002607B4"/>
    <w:rsid w:val="002B36F4"/>
    <w:rsid w:val="002D5E20"/>
    <w:rsid w:val="0030751A"/>
    <w:rsid w:val="00311AB7"/>
    <w:rsid w:val="0031440F"/>
    <w:rsid w:val="00314606"/>
    <w:rsid w:val="003164B3"/>
    <w:rsid w:val="00325A30"/>
    <w:rsid w:val="0034154C"/>
    <w:rsid w:val="00343699"/>
    <w:rsid w:val="00343FE6"/>
    <w:rsid w:val="00344092"/>
    <w:rsid w:val="00352AD4"/>
    <w:rsid w:val="003711BC"/>
    <w:rsid w:val="00374377"/>
    <w:rsid w:val="003A49E5"/>
    <w:rsid w:val="003B2447"/>
    <w:rsid w:val="003B3FD0"/>
    <w:rsid w:val="003C2AD4"/>
    <w:rsid w:val="003D0FEB"/>
    <w:rsid w:val="003F6F84"/>
    <w:rsid w:val="0041207B"/>
    <w:rsid w:val="00414AC4"/>
    <w:rsid w:val="00415A6A"/>
    <w:rsid w:val="00441586"/>
    <w:rsid w:val="00453D6B"/>
    <w:rsid w:val="0048438C"/>
    <w:rsid w:val="00486430"/>
    <w:rsid w:val="00492FC9"/>
    <w:rsid w:val="00495878"/>
    <w:rsid w:val="004A02F0"/>
    <w:rsid w:val="004A250F"/>
    <w:rsid w:val="004A3127"/>
    <w:rsid w:val="004A582A"/>
    <w:rsid w:val="004A5FE4"/>
    <w:rsid w:val="004B6289"/>
    <w:rsid w:val="004C178F"/>
    <w:rsid w:val="004F75CB"/>
    <w:rsid w:val="00506DE9"/>
    <w:rsid w:val="00513106"/>
    <w:rsid w:val="00551C85"/>
    <w:rsid w:val="005659AB"/>
    <w:rsid w:val="0056716E"/>
    <w:rsid w:val="00596EF1"/>
    <w:rsid w:val="005B41AC"/>
    <w:rsid w:val="005C4026"/>
    <w:rsid w:val="005D0CB6"/>
    <w:rsid w:val="005F17CA"/>
    <w:rsid w:val="0061318C"/>
    <w:rsid w:val="00613B93"/>
    <w:rsid w:val="006206F6"/>
    <w:rsid w:val="00634625"/>
    <w:rsid w:val="0063568A"/>
    <w:rsid w:val="0064024A"/>
    <w:rsid w:val="006576F0"/>
    <w:rsid w:val="0068296D"/>
    <w:rsid w:val="006B1FBF"/>
    <w:rsid w:val="006C2272"/>
    <w:rsid w:val="006C4358"/>
    <w:rsid w:val="006D6BFF"/>
    <w:rsid w:val="0071436A"/>
    <w:rsid w:val="0072059E"/>
    <w:rsid w:val="00720D28"/>
    <w:rsid w:val="00723389"/>
    <w:rsid w:val="00723E8F"/>
    <w:rsid w:val="0075068F"/>
    <w:rsid w:val="0075588D"/>
    <w:rsid w:val="0075721C"/>
    <w:rsid w:val="007654DA"/>
    <w:rsid w:val="00771749"/>
    <w:rsid w:val="00777CF2"/>
    <w:rsid w:val="007838A1"/>
    <w:rsid w:val="007857ED"/>
    <w:rsid w:val="007903C5"/>
    <w:rsid w:val="0079299E"/>
    <w:rsid w:val="007C21F5"/>
    <w:rsid w:val="007C2714"/>
    <w:rsid w:val="007C513E"/>
    <w:rsid w:val="007D7815"/>
    <w:rsid w:val="007E4FB6"/>
    <w:rsid w:val="007F039B"/>
    <w:rsid w:val="007F40B1"/>
    <w:rsid w:val="00801002"/>
    <w:rsid w:val="00827D5C"/>
    <w:rsid w:val="00860830"/>
    <w:rsid w:val="008726DE"/>
    <w:rsid w:val="008772FE"/>
    <w:rsid w:val="008776C2"/>
    <w:rsid w:val="00884716"/>
    <w:rsid w:val="00893570"/>
    <w:rsid w:val="008B03CB"/>
    <w:rsid w:val="008C6F69"/>
    <w:rsid w:val="008D49E0"/>
    <w:rsid w:val="008D6B99"/>
    <w:rsid w:val="009135AF"/>
    <w:rsid w:val="00926176"/>
    <w:rsid w:val="00932770"/>
    <w:rsid w:val="00941153"/>
    <w:rsid w:val="00943C9D"/>
    <w:rsid w:val="00945704"/>
    <w:rsid w:val="00960E22"/>
    <w:rsid w:val="00970C68"/>
    <w:rsid w:val="00971A28"/>
    <w:rsid w:val="009725B8"/>
    <w:rsid w:val="00975F40"/>
    <w:rsid w:val="009C7C3D"/>
    <w:rsid w:val="009D0C75"/>
    <w:rsid w:val="009E1EEA"/>
    <w:rsid w:val="009E2060"/>
    <w:rsid w:val="009E5B16"/>
    <w:rsid w:val="00A22528"/>
    <w:rsid w:val="00A22EED"/>
    <w:rsid w:val="00A2339C"/>
    <w:rsid w:val="00A30598"/>
    <w:rsid w:val="00A35CB9"/>
    <w:rsid w:val="00A43C93"/>
    <w:rsid w:val="00A50C07"/>
    <w:rsid w:val="00A53CB8"/>
    <w:rsid w:val="00A561F1"/>
    <w:rsid w:val="00A71CD9"/>
    <w:rsid w:val="00A8035B"/>
    <w:rsid w:val="00A810FC"/>
    <w:rsid w:val="00A83DC4"/>
    <w:rsid w:val="00A91EDA"/>
    <w:rsid w:val="00AA3F8D"/>
    <w:rsid w:val="00AC1679"/>
    <w:rsid w:val="00AC30A5"/>
    <w:rsid w:val="00AE4EA5"/>
    <w:rsid w:val="00AE67CE"/>
    <w:rsid w:val="00AF4B29"/>
    <w:rsid w:val="00B23551"/>
    <w:rsid w:val="00B248D8"/>
    <w:rsid w:val="00B54197"/>
    <w:rsid w:val="00B54BD5"/>
    <w:rsid w:val="00B61C3C"/>
    <w:rsid w:val="00B62701"/>
    <w:rsid w:val="00B75448"/>
    <w:rsid w:val="00B90EED"/>
    <w:rsid w:val="00B9537E"/>
    <w:rsid w:val="00BB3A95"/>
    <w:rsid w:val="00BB4F04"/>
    <w:rsid w:val="00BC5CD5"/>
    <w:rsid w:val="00BC6775"/>
    <w:rsid w:val="00BD15B4"/>
    <w:rsid w:val="00BD32D9"/>
    <w:rsid w:val="00BE3AF3"/>
    <w:rsid w:val="00BF0A03"/>
    <w:rsid w:val="00C07843"/>
    <w:rsid w:val="00C23DC7"/>
    <w:rsid w:val="00C36AAB"/>
    <w:rsid w:val="00C462C6"/>
    <w:rsid w:val="00C73E35"/>
    <w:rsid w:val="00C74698"/>
    <w:rsid w:val="00C74E4B"/>
    <w:rsid w:val="00C81B3B"/>
    <w:rsid w:val="00C84BA6"/>
    <w:rsid w:val="00CB385E"/>
    <w:rsid w:val="00CB696F"/>
    <w:rsid w:val="00CE0C1F"/>
    <w:rsid w:val="00CF3F52"/>
    <w:rsid w:val="00D1144E"/>
    <w:rsid w:val="00D24710"/>
    <w:rsid w:val="00D3693A"/>
    <w:rsid w:val="00D4756C"/>
    <w:rsid w:val="00D706CA"/>
    <w:rsid w:val="00D8616B"/>
    <w:rsid w:val="00DB242F"/>
    <w:rsid w:val="00DC0DEF"/>
    <w:rsid w:val="00DC1048"/>
    <w:rsid w:val="00E02228"/>
    <w:rsid w:val="00E073D1"/>
    <w:rsid w:val="00E300E6"/>
    <w:rsid w:val="00E33184"/>
    <w:rsid w:val="00E337A5"/>
    <w:rsid w:val="00E36F8E"/>
    <w:rsid w:val="00E51ACC"/>
    <w:rsid w:val="00E5233D"/>
    <w:rsid w:val="00E72DFC"/>
    <w:rsid w:val="00E73D26"/>
    <w:rsid w:val="00E9700C"/>
    <w:rsid w:val="00EA22D5"/>
    <w:rsid w:val="00EA26D0"/>
    <w:rsid w:val="00EA2E38"/>
    <w:rsid w:val="00EA440A"/>
    <w:rsid w:val="00EA64F2"/>
    <w:rsid w:val="00EA7C25"/>
    <w:rsid w:val="00EB2799"/>
    <w:rsid w:val="00EB60B7"/>
    <w:rsid w:val="00EC358F"/>
    <w:rsid w:val="00EC3D52"/>
    <w:rsid w:val="00EC3F63"/>
    <w:rsid w:val="00ED4D0C"/>
    <w:rsid w:val="00EE5726"/>
    <w:rsid w:val="00EE6654"/>
    <w:rsid w:val="00EF25F3"/>
    <w:rsid w:val="00F15010"/>
    <w:rsid w:val="00F16F7B"/>
    <w:rsid w:val="00F20A08"/>
    <w:rsid w:val="00F52D6A"/>
    <w:rsid w:val="00F61EE6"/>
    <w:rsid w:val="00F7082F"/>
    <w:rsid w:val="00F817D7"/>
    <w:rsid w:val="00FB2FC2"/>
    <w:rsid w:val="00FD647C"/>
    <w:rsid w:val="00FE44E9"/>
    <w:rsid w:val="00FE4CE7"/>
    <w:rsid w:val="00FE6E03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4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4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aniel.brown@myfloridalicens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F3242-7945-4303-A64D-90E719D2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123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1498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67</cp:revision>
  <cp:lastPrinted>2007-10-30T18:43:00Z</cp:lastPrinted>
  <dcterms:created xsi:type="dcterms:W3CDTF">2017-01-26T13:41:00Z</dcterms:created>
  <dcterms:modified xsi:type="dcterms:W3CDTF">2018-02-05T16:41:00Z</dcterms:modified>
</cp:coreProperties>
</file>